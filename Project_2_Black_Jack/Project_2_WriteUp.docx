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B2412" w14:textId="77777777" w:rsidR="576062CF" w:rsidRDefault="576062CF" w:rsidP="00FD478C"/>
    <w:p w14:paraId="36C37419" w14:textId="77777777" w:rsidR="576062CF" w:rsidRDefault="576062CF" w:rsidP="00FD478C"/>
    <w:p w14:paraId="0349A759" w14:textId="77777777" w:rsidR="576062CF" w:rsidRDefault="576062CF" w:rsidP="00FD478C"/>
    <w:p w14:paraId="3BA5A0A7" w14:textId="77777777" w:rsidR="576062CF" w:rsidRDefault="576062CF" w:rsidP="00FD478C"/>
    <w:p w14:paraId="764DF99B" w14:textId="77777777" w:rsidR="00635D58" w:rsidRPr="00635D58" w:rsidRDefault="00635D58" w:rsidP="00FD478C">
      <w:pPr>
        <w:pStyle w:val="Title"/>
        <w:rPr>
          <w:sz w:val="48"/>
          <w:szCs w:val="48"/>
        </w:rPr>
      </w:pPr>
      <w:r w:rsidRPr="00635D58">
        <w:rPr>
          <w:sz w:val="48"/>
          <w:szCs w:val="48"/>
        </w:rPr>
        <w:t>Project 2</w:t>
      </w:r>
    </w:p>
    <w:p w14:paraId="5C10FDA9" w14:textId="586FB009" w:rsidR="576062CF" w:rsidRPr="00635D58" w:rsidRDefault="00635D58" w:rsidP="00FD478C">
      <w:pPr>
        <w:pStyle w:val="Title"/>
        <w:rPr>
          <w:sz w:val="48"/>
          <w:szCs w:val="48"/>
        </w:rPr>
      </w:pPr>
      <w:r w:rsidRPr="00635D58">
        <w:rPr>
          <w:sz w:val="48"/>
          <w:szCs w:val="48"/>
        </w:rPr>
        <w:t>Black Jack</w:t>
      </w:r>
      <w:r w:rsidR="576062CF" w:rsidRPr="00635D58">
        <w:rPr>
          <w:sz w:val="48"/>
          <w:szCs w:val="48"/>
        </w:rPr>
        <w:t xml:space="preserve"> </w:t>
      </w:r>
    </w:p>
    <w:p w14:paraId="12E028D2" w14:textId="2F256422" w:rsidR="576062CF" w:rsidRPr="00635D58" w:rsidRDefault="00635D58" w:rsidP="00FD478C">
      <w:pPr>
        <w:pStyle w:val="Subtitle"/>
        <w:rPr>
          <w:sz w:val="48"/>
          <w:szCs w:val="48"/>
        </w:rPr>
      </w:pPr>
      <w:r w:rsidRPr="00635D58">
        <w:rPr>
          <w:sz w:val="48"/>
          <w:szCs w:val="48"/>
        </w:rPr>
        <w:t>Daniel J. Wallander</w:t>
      </w:r>
    </w:p>
    <w:p w14:paraId="3C8AAD65" w14:textId="5B414789" w:rsidR="00FD478C" w:rsidRPr="00635D58" w:rsidRDefault="00635D58" w:rsidP="00FD478C">
      <w:pPr>
        <w:pStyle w:val="Subtitle"/>
        <w:rPr>
          <w:sz w:val="48"/>
          <w:szCs w:val="48"/>
        </w:rPr>
      </w:pPr>
      <w:r w:rsidRPr="00635D58">
        <w:rPr>
          <w:sz w:val="48"/>
          <w:szCs w:val="48"/>
        </w:rPr>
        <w:t>CIS-5</w:t>
      </w:r>
      <w:r w:rsidR="00FD478C" w:rsidRPr="00635D58">
        <w:rPr>
          <w:sz w:val="48"/>
          <w:szCs w:val="48"/>
        </w:rPr>
        <w:t xml:space="preserve"> </w:t>
      </w:r>
    </w:p>
    <w:p w14:paraId="2F2AE2DE" w14:textId="21DE1B27" w:rsidR="00FD478C" w:rsidRPr="00635D58" w:rsidRDefault="00635D58" w:rsidP="00FD478C">
      <w:pPr>
        <w:pStyle w:val="Subtitle"/>
        <w:rPr>
          <w:sz w:val="48"/>
          <w:szCs w:val="48"/>
        </w:rPr>
      </w:pPr>
      <w:r w:rsidRPr="00635D58">
        <w:rPr>
          <w:sz w:val="48"/>
          <w:szCs w:val="48"/>
        </w:rPr>
        <w:t>Summer 2023</w:t>
      </w:r>
      <w:r w:rsidR="00FD478C" w:rsidRPr="00635D58">
        <w:rPr>
          <w:sz w:val="48"/>
          <w:szCs w:val="48"/>
        </w:rPr>
        <w:t xml:space="preserve"> </w:t>
      </w:r>
    </w:p>
    <w:p w14:paraId="249CD74B" w14:textId="59BB3478" w:rsidR="00635D58" w:rsidRPr="00635D58" w:rsidRDefault="00635D58" w:rsidP="00635D58">
      <w:pPr>
        <w:pStyle w:val="Subtitle"/>
        <w:rPr>
          <w:sz w:val="48"/>
          <w:szCs w:val="48"/>
        </w:rPr>
      </w:pPr>
      <w:r w:rsidRPr="00635D58">
        <w:rPr>
          <w:sz w:val="48"/>
          <w:szCs w:val="48"/>
        </w:rPr>
        <w:t>45428</w:t>
      </w:r>
      <w:r w:rsidR="00FD478C" w:rsidRPr="00635D58">
        <w:rPr>
          <w:sz w:val="48"/>
          <w:szCs w:val="48"/>
        </w:rPr>
        <w:t xml:space="preserve"> </w:t>
      </w:r>
    </w:p>
    <w:p w14:paraId="523E4105" w14:textId="553BB6E6" w:rsidR="576062CF" w:rsidRDefault="576062CF" w:rsidP="00635D58">
      <w:pPr>
        <w:pStyle w:val="SectionTitle"/>
        <w:jc w:val="left"/>
      </w:pPr>
      <w:r>
        <w:br w:type="page"/>
      </w:r>
    </w:p>
    <w:p w14:paraId="39514771" w14:textId="00A6A15A" w:rsidR="00904DBE" w:rsidRDefault="00834F3F" w:rsidP="00904DBE">
      <w:pPr>
        <w:pStyle w:val="SectionTitle"/>
      </w:pPr>
      <w:r>
        <w:lastRenderedPageBreak/>
        <w:t>Rules of the game</w:t>
      </w:r>
    </w:p>
    <w:p w14:paraId="58E7264A" w14:textId="1CAC5719" w:rsidR="576062CF" w:rsidRDefault="00834F3F" w:rsidP="00834F3F">
      <w:pPr>
        <w:pStyle w:val="NoIndent"/>
      </w:pPr>
      <w:r>
        <w:t>The goal of Black Jack is to get 21 points without going over.</w:t>
      </w:r>
    </w:p>
    <w:p w14:paraId="47D26780" w14:textId="0409FCE5" w:rsidR="00E02246" w:rsidRDefault="00E02246" w:rsidP="00834F3F">
      <w:pPr>
        <w:pStyle w:val="NoIndent"/>
      </w:pPr>
      <w:r>
        <w:t>The game is played with a standard 52 card deck, excluding the two joker cards. The numbered cards</w:t>
      </w:r>
      <w:r w:rsidR="005E2A2B">
        <w:t xml:space="preserve"> are with there numbers (E.G. 4 = 4). Jacks, Queens, and Kings are worth 10 points. Aces are worth both 11 points or 1 point depending on what the player needs.</w:t>
      </w:r>
    </w:p>
    <w:p w14:paraId="0E379D1C" w14:textId="35946ABC" w:rsidR="005E2A2B" w:rsidRDefault="00864238" w:rsidP="00834F3F">
      <w:pPr>
        <w:pStyle w:val="NoIndent"/>
      </w:pPr>
      <w:r>
        <w:t xml:space="preserve">When the game starts, each player receives two cards. During a players turn, they can choose to “hit” or “stand”. “Hit” allows them to draw a card while </w:t>
      </w:r>
      <w:r w:rsidR="008B3A8C">
        <w:t>“</w:t>
      </w:r>
      <w:r>
        <w:t>stand</w:t>
      </w:r>
      <w:r w:rsidR="008B3A8C">
        <w:t>”</w:t>
      </w:r>
      <w:r>
        <w:t xml:space="preserve"> ends there turn. Whoever has the highest number that is 21 or lower wins.</w:t>
      </w:r>
    </w:p>
    <w:p w14:paraId="070A76AB" w14:textId="37772E3A" w:rsidR="00AC6EF7" w:rsidRDefault="00AC6EF7" w:rsidP="00834F3F">
      <w:pPr>
        <w:pStyle w:val="NoIndent"/>
      </w:pPr>
    </w:p>
    <w:p w14:paraId="72353212" w14:textId="207D87CB" w:rsidR="00AC6EF7" w:rsidRPr="00AC6EF7" w:rsidRDefault="00AC6EF7" w:rsidP="00AC6EF7">
      <w:pPr>
        <w:pStyle w:val="SectionTitle"/>
      </w:pPr>
      <w:r>
        <w:t>Rules of my game</w:t>
      </w:r>
    </w:p>
    <w:p w14:paraId="02F1A278" w14:textId="6AE02BB8" w:rsidR="00AC6EF7" w:rsidRDefault="00AC6EF7" w:rsidP="00AC6EF7">
      <w:pPr>
        <w:pStyle w:val="NoIndent"/>
      </w:pPr>
      <w:r>
        <w:t>When the user starts the program, it will ask them how many players are playing.</w:t>
      </w:r>
      <w:r w:rsidR="00347208">
        <w:t xml:space="preserve"> </w:t>
      </w:r>
      <w:r w:rsidR="008B3A8C">
        <w:t xml:space="preserve">The dealer will draw two cards. If the dealer has less then 17 points, he will keep drawing cards till it is above 17 points. After he is done, Player1 will be given two cards. The player will be given the option to hit or stand. </w:t>
      </w:r>
      <w:r w:rsidR="00F26DF9">
        <w:t>Hit will draw a card while stand will end there turn. Once all players have had there turn, it will compare the points and determine the winner.</w:t>
      </w:r>
    </w:p>
    <w:p w14:paraId="1383774F" w14:textId="3584DA62" w:rsidR="00957349" w:rsidRDefault="00957349" w:rsidP="00AC6EF7">
      <w:pPr>
        <w:pStyle w:val="NoIndent"/>
      </w:pPr>
    </w:p>
    <w:p w14:paraId="44BAB36C" w14:textId="2F706C1E" w:rsidR="00957349" w:rsidRDefault="00957349" w:rsidP="00957349">
      <w:pPr>
        <w:pStyle w:val="SectionTitle"/>
      </w:pPr>
      <w:r>
        <w:t>The code techniques I used.</w:t>
      </w:r>
    </w:p>
    <w:p w14:paraId="556EEE3A" w14:textId="25B3DD30" w:rsidR="006A3DD7" w:rsidRDefault="006A3DD7" w:rsidP="006A3DD7">
      <w:pPr>
        <w:pStyle w:val="NoIndent"/>
        <w:numPr>
          <w:ilvl w:val="0"/>
          <w:numId w:val="1"/>
        </w:numPr>
      </w:pPr>
      <w:r>
        <w:t>A</w:t>
      </w:r>
      <w:r w:rsidR="00F33088">
        <w:t>n external file that holds ASCII card art.</w:t>
      </w:r>
      <w:r>
        <w:t xml:space="preserve"> </w:t>
      </w:r>
    </w:p>
    <w:p w14:paraId="1FB4E34C" w14:textId="00394D8A" w:rsidR="00957349" w:rsidRDefault="006A3DD7" w:rsidP="006A3DD7">
      <w:pPr>
        <w:pStyle w:val="NoIndent"/>
        <w:numPr>
          <w:ilvl w:val="0"/>
          <w:numId w:val="1"/>
        </w:numPr>
      </w:pPr>
      <w:r>
        <w:t>A map function that opens the file, locates a specific card, assigns the card to a variable, and closes the file</w:t>
      </w:r>
    </w:p>
    <w:p w14:paraId="3160451B" w14:textId="77A6DE2E" w:rsidR="006A3DD7" w:rsidRDefault="006A3DD7" w:rsidP="006A3DD7">
      <w:pPr>
        <w:pStyle w:val="NoIndent"/>
        <w:numPr>
          <w:ilvl w:val="0"/>
          <w:numId w:val="1"/>
        </w:numPr>
      </w:pPr>
      <w:r>
        <w:t>Asked the user how many players are playing and stored the number in a variable.</w:t>
      </w:r>
    </w:p>
    <w:p w14:paraId="43C1D2F0" w14:textId="790434F2" w:rsidR="006A3DD7" w:rsidRDefault="006A3DD7" w:rsidP="006A3DD7">
      <w:pPr>
        <w:pStyle w:val="NoIndent"/>
        <w:numPr>
          <w:ilvl w:val="0"/>
          <w:numId w:val="1"/>
        </w:numPr>
      </w:pPr>
      <w:r>
        <w:t>Assigned each 52 cards a number and a random number generator that chooses a random card.</w:t>
      </w:r>
    </w:p>
    <w:p w14:paraId="31701982" w14:textId="6C0752B8" w:rsidR="006A3DD7" w:rsidRDefault="006A3DD7" w:rsidP="006A3DD7">
      <w:pPr>
        <w:pStyle w:val="NoIndent"/>
        <w:numPr>
          <w:ilvl w:val="0"/>
          <w:numId w:val="1"/>
        </w:numPr>
      </w:pPr>
      <w:r>
        <w:t>A for statement for the dealer that keeps looping till there total points is over 17.</w:t>
      </w:r>
    </w:p>
    <w:p w14:paraId="142858BC" w14:textId="38C4FC6B" w:rsidR="00AC6EF7" w:rsidRDefault="006A3DD7" w:rsidP="00AC6EF7">
      <w:pPr>
        <w:pStyle w:val="NoIndent"/>
        <w:numPr>
          <w:ilvl w:val="0"/>
          <w:numId w:val="1"/>
        </w:numPr>
      </w:pPr>
      <w:r>
        <w:t>Gave each player two cards and the option to draw more.</w:t>
      </w:r>
    </w:p>
    <w:p w14:paraId="781473E1" w14:textId="054CCBE1" w:rsidR="006A3DD7" w:rsidRPr="00AC6EF7" w:rsidRDefault="006A3DD7" w:rsidP="006A3DD7">
      <w:pPr>
        <w:pStyle w:val="SectionTitle"/>
      </w:pPr>
      <w:r>
        <w:lastRenderedPageBreak/>
        <w:t>Proof my code works</w:t>
      </w:r>
    </w:p>
    <w:p w14:paraId="1034B944" w14:textId="31C525F2" w:rsidR="576062CF" w:rsidRDefault="006A3DD7" w:rsidP="00957349">
      <w:pPr>
        <w:ind w:firstLine="0"/>
      </w:pPr>
      <w:r>
        <w:rPr>
          <w:noProof/>
        </w:rPr>
        <w:drawing>
          <wp:inline distT="0" distB="0" distL="0" distR="0" wp14:anchorId="0649D9C0" wp14:editId="3A5061CE">
            <wp:extent cx="3190875" cy="6724185"/>
            <wp:effectExtent l="0" t="0" r="0" b="635"/>
            <wp:docPr id="1467828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28861" name="Picture 1467828861"/>
                    <pic:cNvPicPr/>
                  </pic:nvPicPr>
                  <pic:blipFill>
                    <a:blip r:embed="rId10">
                      <a:extLst>
                        <a:ext uri="{28A0092B-C50C-407E-A947-70E740481C1C}">
                          <a14:useLocalDpi xmlns:a14="http://schemas.microsoft.com/office/drawing/2010/main" val="0"/>
                        </a:ext>
                      </a:extLst>
                    </a:blip>
                    <a:stretch>
                      <a:fillRect/>
                    </a:stretch>
                  </pic:blipFill>
                  <pic:spPr>
                    <a:xfrm>
                      <a:off x="0" y="0"/>
                      <a:ext cx="3194065" cy="6730907"/>
                    </a:xfrm>
                    <a:prstGeom prst="rect">
                      <a:avLst/>
                    </a:prstGeom>
                  </pic:spPr>
                </pic:pic>
              </a:graphicData>
            </a:graphic>
          </wp:inline>
        </w:drawing>
      </w:r>
    </w:p>
    <w:p w14:paraId="734D74AD" w14:textId="09459CBF" w:rsidR="006A3DD7" w:rsidRDefault="006A3DD7" w:rsidP="00957349">
      <w:pPr>
        <w:ind w:firstLine="0"/>
      </w:pPr>
      <w:r>
        <w:rPr>
          <w:noProof/>
        </w:rPr>
        <w:lastRenderedPageBreak/>
        <w:drawing>
          <wp:inline distT="0" distB="0" distL="0" distR="0" wp14:anchorId="6793869F" wp14:editId="19450E63">
            <wp:extent cx="3992245" cy="8229600"/>
            <wp:effectExtent l="0" t="0" r="8255" b="0"/>
            <wp:docPr id="1967162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62808" name="Picture 1967162808"/>
                    <pic:cNvPicPr/>
                  </pic:nvPicPr>
                  <pic:blipFill>
                    <a:blip r:embed="rId11">
                      <a:extLst>
                        <a:ext uri="{28A0092B-C50C-407E-A947-70E740481C1C}">
                          <a14:useLocalDpi xmlns:a14="http://schemas.microsoft.com/office/drawing/2010/main" val="0"/>
                        </a:ext>
                      </a:extLst>
                    </a:blip>
                    <a:stretch>
                      <a:fillRect/>
                    </a:stretch>
                  </pic:blipFill>
                  <pic:spPr>
                    <a:xfrm>
                      <a:off x="0" y="0"/>
                      <a:ext cx="3992245" cy="8229600"/>
                    </a:xfrm>
                    <a:prstGeom prst="rect">
                      <a:avLst/>
                    </a:prstGeom>
                  </pic:spPr>
                </pic:pic>
              </a:graphicData>
            </a:graphic>
          </wp:inline>
        </w:drawing>
      </w:r>
    </w:p>
    <w:p w14:paraId="4E9B0861" w14:textId="3196F1A4" w:rsidR="006A3DD7" w:rsidRDefault="006A3DD7" w:rsidP="00957349">
      <w:pPr>
        <w:ind w:firstLine="0"/>
      </w:pPr>
      <w:r>
        <w:rPr>
          <w:noProof/>
        </w:rPr>
        <w:lastRenderedPageBreak/>
        <w:drawing>
          <wp:inline distT="0" distB="0" distL="0" distR="0" wp14:anchorId="0553A7AC" wp14:editId="5C25CF84">
            <wp:extent cx="3913505" cy="8229600"/>
            <wp:effectExtent l="0" t="0" r="0" b="0"/>
            <wp:docPr id="1743100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00117" name="Picture 1743100117"/>
                    <pic:cNvPicPr/>
                  </pic:nvPicPr>
                  <pic:blipFill>
                    <a:blip r:embed="rId12">
                      <a:extLst>
                        <a:ext uri="{28A0092B-C50C-407E-A947-70E740481C1C}">
                          <a14:useLocalDpi xmlns:a14="http://schemas.microsoft.com/office/drawing/2010/main" val="0"/>
                        </a:ext>
                      </a:extLst>
                    </a:blip>
                    <a:stretch>
                      <a:fillRect/>
                    </a:stretch>
                  </pic:blipFill>
                  <pic:spPr>
                    <a:xfrm>
                      <a:off x="0" y="0"/>
                      <a:ext cx="3913505" cy="8229600"/>
                    </a:xfrm>
                    <a:prstGeom prst="rect">
                      <a:avLst/>
                    </a:prstGeom>
                  </pic:spPr>
                </pic:pic>
              </a:graphicData>
            </a:graphic>
          </wp:inline>
        </w:drawing>
      </w:r>
    </w:p>
    <w:p w14:paraId="06C0EFA2" w14:textId="379FAD22" w:rsidR="006A3DD7" w:rsidRDefault="006A3DD7" w:rsidP="00957349">
      <w:pPr>
        <w:ind w:firstLine="0"/>
      </w:pPr>
      <w:r>
        <w:rPr>
          <w:noProof/>
        </w:rPr>
        <w:lastRenderedPageBreak/>
        <w:drawing>
          <wp:inline distT="0" distB="0" distL="0" distR="0" wp14:anchorId="4AD99A7E" wp14:editId="7CCFC1AD">
            <wp:extent cx="3615690" cy="8229600"/>
            <wp:effectExtent l="0" t="0" r="3810" b="0"/>
            <wp:docPr id="1064073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3347" name="Picture 1064073347"/>
                    <pic:cNvPicPr/>
                  </pic:nvPicPr>
                  <pic:blipFill>
                    <a:blip r:embed="rId13">
                      <a:extLst>
                        <a:ext uri="{28A0092B-C50C-407E-A947-70E740481C1C}">
                          <a14:useLocalDpi xmlns:a14="http://schemas.microsoft.com/office/drawing/2010/main" val="0"/>
                        </a:ext>
                      </a:extLst>
                    </a:blip>
                    <a:stretch>
                      <a:fillRect/>
                    </a:stretch>
                  </pic:blipFill>
                  <pic:spPr>
                    <a:xfrm>
                      <a:off x="0" y="0"/>
                      <a:ext cx="3615690" cy="8229600"/>
                    </a:xfrm>
                    <a:prstGeom prst="rect">
                      <a:avLst/>
                    </a:prstGeom>
                  </pic:spPr>
                </pic:pic>
              </a:graphicData>
            </a:graphic>
          </wp:inline>
        </w:drawing>
      </w:r>
    </w:p>
    <w:p w14:paraId="03C1CDD1" w14:textId="67A2C40A" w:rsidR="0055666D" w:rsidRDefault="0055666D" w:rsidP="0055666D">
      <w:pPr>
        <w:pStyle w:val="SectionTitle"/>
      </w:pPr>
      <w:r>
        <w:lastRenderedPageBreak/>
        <w:t>References</w:t>
      </w:r>
    </w:p>
    <w:p w14:paraId="548F597C" w14:textId="5FBF4519" w:rsidR="0055666D" w:rsidRPr="0055666D" w:rsidRDefault="0055666D" w:rsidP="0055666D">
      <w:pPr>
        <w:pStyle w:val="ListParagraph"/>
        <w:numPr>
          <w:ilvl w:val="0"/>
          <w:numId w:val="2"/>
        </w:numPr>
      </w:pPr>
      <w:r>
        <w:rPr>
          <w:sz w:val="28"/>
          <w:szCs w:val="28"/>
        </w:rPr>
        <w:t>“Starting Out with C++: From Control Structures through Objects” Gaddis</w:t>
      </w:r>
      <w:r>
        <w:rPr>
          <w:sz w:val="28"/>
          <w:szCs w:val="28"/>
        </w:rPr>
        <w:t>.</w:t>
      </w:r>
    </w:p>
    <w:p w14:paraId="60E48779" w14:textId="305865AA" w:rsidR="0055666D" w:rsidRPr="0055666D" w:rsidRDefault="0055666D" w:rsidP="0055666D">
      <w:pPr>
        <w:pStyle w:val="ListParagraph"/>
        <w:numPr>
          <w:ilvl w:val="0"/>
          <w:numId w:val="2"/>
        </w:numPr>
      </w:pPr>
      <w:r>
        <w:rPr>
          <w:sz w:val="28"/>
          <w:szCs w:val="28"/>
        </w:rPr>
        <w:t>Dr. Lehr’s online lectures.</w:t>
      </w:r>
    </w:p>
    <w:p w14:paraId="4A40ED42" w14:textId="1FAAE8F3" w:rsidR="0055666D" w:rsidRDefault="003539B1" w:rsidP="0055666D">
      <w:pPr>
        <w:pStyle w:val="ListParagraph"/>
        <w:numPr>
          <w:ilvl w:val="0"/>
          <w:numId w:val="2"/>
        </w:numPr>
      </w:pPr>
      <w:hyperlink r:id="rId14" w:history="1">
        <w:r w:rsidRPr="006B7D99">
          <w:rPr>
            <w:rStyle w:val="Hyperlink"/>
          </w:rPr>
          <w:t>https://www.w3schools.com/</w:t>
        </w:r>
      </w:hyperlink>
      <w:r>
        <w:t xml:space="preserve"> </w:t>
      </w:r>
    </w:p>
    <w:p w14:paraId="3ED0FCEA" w14:textId="77777777" w:rsidR="0055666D" w:rsidRPr="00957349" w:rsidRDefault="0055666D" w:rsidP="00957349">
      <w:pPr>
        <w:ind w:firstLine="0"/>
      </w:pPr>
    </w:p>
    <w:sectPr w:rsidR="0055666D" w:rsidRPr="0095734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E0A22" w14:textId="77777777" w:rsidR="00FE4A97" w:rsidRDefault="00FE4A97">
      <w:pPr>
        <w:spacing w:line="240" w:lineRule="auto"/>
      </w:pPr>
      <w:r>
        <w:separator/>
      </w:r>
    </w:p>
  </w:endnote>
  <w:endnote w:type="continuationSeparator" w:id="0">
    <w:p w14:paraId="6B1CD284" w14:textId="77777777" w:rsidR="00FE4A97" w:rsidRDefault="00FE4A97">
      <w:pPr>
        <w:spacing w:line="240" w:lineRule="auto"/>
      </w:pPr>
      <w:r>
        <w:continuationSeparator/>
      </w:r>
    </w:p>
  </w:endnote>
  <w:endnote w:type="continuationNotice" w:id="1">
    <w:p w14:paraId="5D9C30CC" w14:textId="77777777" w:rsidR="00FE4A97" w:rsidRDefault="00FE4A9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762D" w14:textId="77777777" w:rsidR="00CA1E31" w:rsidRDefault="00CA1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8914DBA" w14:textId="77777777" w:rsidTr="733B038C">
      <w:tc>
        <w:tcPr>
          <w:tcW w:w="3120" w:type="dxa"/>
        </w:tcPr>
        <w:p w14:paraId="48D73D6A" w14:textId="77777777" w:rsidR="733B038C" w:rsidRDefault="733B038C" w:rsidP="733B038C">
          <w:pPr>
            <w:pStyle w:val="Header"/>
            <w:ind w:left="-115"/>
          </w:pPr>
        </w:p>
      </w:tc>
      <w:tc>
        <w:tcPr>
          <w:tcW w:w="3120" w:type="dxa"/>
        </w:tcPr>
        <w:p w14:paraId="045BF263" w14:textId="77777777" w:rsidR="733B038C" w:rsidRDefault="733B038C" w:rsidP="733B038C">
          <w:pPr>
            <w:pStyle w:val="Header"/>
            <w:jc w:val="center"/>
          </w:pPr>
        </w:p>
      </w:tc>
      <w:tc>
        <w:tcPr>
          <w:tcW w:w="3120" w:type="dxa"/>
        </w:tcPr>
        <w:p w14:paraId="566E8280" w14:textId="77777777" w:rsidR="733B038C" w:rsidRDefault="733B038C" w:rsidP="733B038C">
          <w:pPr>
            <w:pStyle w:val="Header"/>
            <w:ind w:right="-115"/>
            <w:jc w:val="right"/>
          </w:pPr>
        </w:p>
      </w:tc>
    </w:tr>
  </w:tbl>
  <w:p w14:paraId="295FC19F" w14:textId="77777777" w:rsidR="733B038C" w:rsidRDefault="733B038C" w:rsidP="733B03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990E372" w14:textId="77777777" w:rsidTr="733B038C">
      <w:tc>
        <w:tcPr>
          <w:tcW w:w="3120" w:type="dxa"/>
        </w:tcPr>
        <w:p w14:paraId="478669E6" w14:textId="77777777" w:rsidR="733B038C" w:rsidRDefault="733B038C" w:rsidP="733B038C">
          <w:pPr>
            <w:pStyle w:val="Header"/>
            <w:ind w:left="-115"/>
          </w:pPr>
        </w:p>
      </w:tc>
      <w:tc>
        <w:tcPr>
          <w:tcW w:w="3120" w:type="dxa"/>
        </w:tcPr>
        <w:p w14:paraId="0A997D11" w14:textId="77777777" w:rsidR="733B038C" w:rsidRDefault="733B038C" w:rsidP="733B038C">
          <w:pPr>
            <w:pStyle w:val="Header"/>
            <w:jc w:val="center"/>
          </w:pPr>
        </w:p>
      </w:tc>
      <w:tc>
        <w:tcPr>
          <w:tcW w:w="3120" w:type="dxa"/>
        </w:tcPr>
        <w:p w14:paraId="3D5FA6DB" w14:textId="77777777" w:rsidR="733B038C" w:rsidRDefault="733B038C" w:rsidP="733B038C">
          <w:pPr>
            <w:pStyle w:val="Header"/>
            <w:ind w:right="-115"/>
            <w:jc w:val="right"/>
          </w:pPr>
        </w:p>
      </w:tc>
    </w:tr>
  </w:tbl>
  <w:p w14:paraId="6672559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DBA1D" w14:textId="77777777" w:rsidR="00FE4A97" w:rsidRDefault="00FE4A97">
      <w:pPr>
        <w:spacing w:line="240" w:lineRule="auto"/>
      </w:pPr>
      <w:r>
        <w:separator/>
      </w:r>
    </w:p>
  </w:footnote>
  <w:footnote w:type="continuationSeparator" w:id="0">
    <w:p w14:paraId="7511F165" w14:textId="77777777" w:rsidR="00FE4A97" w:rsidRDefault="00FE4A97">
      <w:pPr>
        <w:spacing w:line="240" w:lineRule="auto"/>
      </w:pPr>
      <w:r>
        <w:continuationSeparator/>
      </w:r>
    </w:p>
  </w:footnote>
  <w:footnote w:type="continuationNotice" w:id="1">
    <w:p w14:paraId="191525C6" w14:textId="77777777" w:rsidR="00FE4A97" w:rsidRDefault="00FE4A9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86F2" w14:textId="77777777" w:rsidR="00CA1E31" w:rsidRDefault="00CA1E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704BDB5C" w14:textId="77777777" w:rsidTr="008830C9">
      <w:tc>
        <w:tcPr>
          <w:tcW w:w="3120" w:type="dxa"/>
        </w:tcPr>
        <w:p w14:paraId="5BC481E6" w14:textId="77777777" w:rsidR="00604652" w:rsidRDefault="00000000" w:rsidP="00604652">
          <w:pPr>
            <w:pStyle w:val="Header"/>
          </w:pPr>
          <w:sdt>
            <w:sdtPr>
              <w:id w:val="-1622601055"/>
              <w:placeholder>
                <w:docPart w:val="E304FC2723E1493B9D19607B19CAB977"/>
              </w:placeholder>
              <w:temporary/>
              <w:showingPlcHdr/>
              <w15:appearance w15:val="hidden"/>
            </w:sdtPr>
            <w:sdtContent>
              <w:r w:rsidR="00604652" w:rsidRPr="00FD478C">
                <w:t>RUNNING HEAD TITLE</w:t>
              </w:r>
            </w:sdtContent>
          </w:sdt>
          <w:r w:rsidR="00904DBE">
            <w:t xml:space="preserve"> </w:t>
          </w:r>
          <w:sdt>
            <w:sdtPr>
              <w:id w:val="-82374865"/>
              <w:placeholder>
                <w:docPart w:val="B1E884F59FE84707959E8D3EA885C789"/>
              </w:placeholder>
              <w:temporary/>
              <w:showingPlcHdr/>
              <w15:appearance w15:val="hidden"/>
            </w:sdtPr>
            <w:sdtContent>
              <w:r w:rsidR="00604652">
                <w:t>(SHORTENED)</w:t>
              </w:r>
            </w:sdtContent>
          </w:sdt>
        </w:p>
      </w:tc>
      <w:tc>
        <w:tcPr>
          <w:tcW w:w="3120" w:type="dxa"/>
        </w:tcPr>
        <w:p w14:paraId="1CB84DCB" w14:textId="77777777" w:rsidR="00904DBE" w:rsidRDefault="00904DBE" w:rsidP="00904DBE">
          <w:pPr>
            <w:pStyle w:val="Header"/>
            <w:jc w:val="center"/>
          </w:pPr>
        </w:p>
      </w:tc>
      <w:tc>
        <w:tcPr>
          <w:tcW w:w="3120" w:type="dxa"/>
        </w:tcPr>
        <w:p w14:paraId="658D142C"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292B5089" w14:textId="77777777" w:rsidR="733B038C" w:rsidRDefault="733B038C" w:rsidP="733B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476E4A5E" w14:textId="77777777" w:rsidTr="00FD478C">
      <w:tc>
        <w:tcPr>
          <w:tcW w:w="3120" w:type="dxa"/>
        </w:tcPr>
        <w:p w14:paraId="13DC1E1F" w14:textId="77777777" w:rsidR="733B038C" w:rsidRPr="00FD478C" w:rsidRDefault="00000000" w:rsidP="00FD478C">
          <w:pPr>
            <w:pStyle w:val="Header"/>
          </w:pPr>
          <w:sdt>
            <w:sdtPr>
              <w:id w:val="-376635527"/>
              <w:placeholder>
                <w:docPart w:val="44839DE7975940D081C68545611C9DAC"/>
              </w:placeholder>
              <w:temporary/>
              <w:showingPlcHdr/>
              <w15:appearance w15:val="hidden"/>
            </w:sdtPr>
            <w:sdtContent>
              <w:r w:rsidR="00A75901" w:rsidRPr="00FD478C">
                <w:t>RUNNING HEAD TITLE</w:t>
              </w:r>
            </w:sdtContent>
          </w:sdt>
        </w:p>
      </w:tc>
      <w:tc>
        <w:tcPr>
          <w:tcW w:w="3120" w:type="dxa"/>
        </w:tcPr>
        <w:p w14:paraId="7E7C58CF" w14:textId="77777777" w:rsidR="733B038C" w:rsidRDefault="733B038C" w:rsidP="733B038C">
          <w:pPr>
            <w:pStyle w:val="Header"/>
            <w:jc w:val="center"/>
          </w:pPr>
        </w:p>
      </w:tc>
      <w:tc>
        <w:tcPr>
          <w:tcW w:w="3120" w:type="dxa"/>
        </w:tcPr>
        <w:p w14:paraId="0367FD55" w14:textId="77777777" w:rsidR="733B038C" w:rsidRDefault="733B038C" w:rsidP="733B038C">
          <w:pPr>
            <w:pStyle w:val="Header"/>
            <w:ind w:right="-115"/>
            <w:jc w:val="right"/>
          </w:pPr>
        </w:p>
      </w:tc>
    </w:tr>
  </w:tbl>
  <w:p w14:paraId="6D27E398"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81892"/>
    <w:multiLevelType w:val="hybridMultilevel"/>
    <w:tmpl w:val="7A9C2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C0C3B"/>
    <w:multiLevelType w:val="hybridMultilevel"/>
    <w:tmpl w:val="C2B0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68632">
    <w:abstractNumId w:val="0"/>
  </w:num>
  <w:num w:numId="2" w16cid:durableId="387454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58"/>
    <w:rsid w:val="002C3BE4"/>
    <w:rsid w:val="002F7E04"/>
    <w:rsid w:val="00347208"/>
    <w:rsid w:val="003539B1"/>
    <w:rsid w:val="00371BD9"/>
    <w:rsid w:val="0042207D"/>
    <w:rsid w:val="004C683E"/>
    <w:rsid w:val="00500997"/>
    <w:rsid w:val="00530EF3"/>
    <w:rsid w:val="0055666D"/>
    <w:rsid w:val="005936DA"/>
    <w:rsid w:val="005E2A2B"/>
    <w:rsid w:val="00604652"/>
    <w:rsid w:val="00635D58"/>
    <w:rsid w:val="006A3DD7"/>
    <w:rsid w:val="006C101C"/>
    <w:rsid w:val="006F4709"/>
    <w:rsid w:val="00702B81"/>
    <w:rsid w:val="00727711"/>
    <w:rsid w:val="0074264E"/>
    <w:rsid w:val="00796468"/>
    <w:rsid w:val="007D4A2B"/>
    <w:rsid w:val="007E2D6A"/>
    <w:rsid w:val="008078FA"/>
    <w:rsid w:val="00823731"/>
    <w:rsid w:val="00834F3F"/>
    <w:rsid w:val="00864238"/>
    <w:rsid w:val="008B3A8C"/>
    <w:rsid w:val="00904DBE"/>
    <w:rsid w:val="00957349"/>
    <w:rsid w:val="00A75901"/>
    <w:rsid w:val="00AC6EF7"/>
    <w:rsid w:val="00B5233A"/>
    <w:rsid w:val="00BA6612"/>
    <w:rsid w:val="00C26C30"/>
    <w:rsid w:val="00CA1E31"/>
    <w:rsid w:val="00CD7F50"/>
    <w:rsid w:val="00DA395D"/>
    <w:rsid w:val="00DF1ADF"/>
    <w:rsid w:val="00DF3215"/>
    <w:rsid w:val="00E02246"/>
    <w:rsid w:val="00E078FD"/>
    <w:rsid w:val="00E23707"/>
    <w:rsid w:val="00E879E7"/>
    <w:rsid w:val="00F26DF9"/>
    <w:rsid w:val="00F33088"/>
    <w:rsid w:val="00F43ACD"/>
    <w:rsid w:val="00F941E8"/>
    <w:rsid w:val="00FA4C9E"/>
    <w:rsid w:val="00FD478C"/>
    <w:rsid w:val="00FE4A97"/>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32C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5666D"/>
    <w:pPr>
      <w:ind w:left="720"/>
      <w:contextualSpacing/>
    </w:pPr>
  </w:style>
  <w:style w:type="character" w:styleId="UnresolvedMention">
    <w:name w:val="Unresolved Mention"/>
    <w:basedOn w:val="DefaultParagraphFont"/>
    <w:uiPriority w:val="99"/>
    <w:semiHidden/>
    <w:unhideWhenUsed/>
    <w:rsid w:val="00353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a\AppData\Local\Microsoft\Office\16.0\DTS\en-US%7b32E5E789-2DD1-446D-876D-1A9A4608F1D5%7d\%7bD185BDE7-573C-4B62-93E3-CD0F8E63BC91%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04FC2723E1493B9D19607B19CAB977"/>
        <w:category>
          <w:name w:val="General"/>
          <w:gallery w:val="placeholder"/>
        </w:category>
        <w:types>
          <w:type w:val="bbPlcHdr"/>
        </w:types>
        <w:behaviors>
          <w:behavior w:val="content"/>
        </w:behaviors>
        <w:guid w:val="{226A8C3B-2C18-4420-9375-907A1B8E527D}"/>
      </w:docPartPr>
      <w:docPartBody>
        <w:p w:rsidR="00000000" w:rsidRDefault="00000000">
          <w:pPr>
            <w:pStyle w:val="E304FC2723E1493B9D19607B19CAB977"/>
          </w:pPr>
          <w:r>
            <w:t>456</w:t>
          </w:r>
        </w:p>
      </w:docPartBody>
    </w:docPart>
    <w:docPart>
      <w:docPartPr>
        <w:name w:val="B1E884F59FE84707959E8D3EA885C789"/>
        <w:category>
          <w:name w:val="General"/>
          <w:gallery w:val="placeholder"/>
        </w:category>
        <w:types>
          <w:type w:val="bbPlcHdr"/>
        </w:types>
        <w:behaviors>
          <w:behavior w:val="content"/>
        </w:behaviors>
        <w:guid w:val="{DAEDEE6E-3BB2-4250-BB25-19B582FAFE4C}"/>
      </w:docPartPr>
      <w:docPartBody>
        <w:p w:rsidR="00000000" w:rsidRDefault="00000000">
          <w:pPr>
            <w:pStyle w:val="B1E884F59FE84707959E8D3EA885C789"/>
          </w:pPr>
          <w:r w:rsidRPr="576062CF">
            <w:t>Row Head</w:t>
          </w:r>
        </w:p>
      </w:docPartBody>
    </w:docPart>
    <w:docPart>
      <w:docPartPr>
        <w:name w:val="44839DE7975940D081C68545611C9DAC"/>
        <w:category>
          <w:name w:val="General"/>
          <w:gallery w:val="placeholder"/>
        </w:category>
        <w:types>
          <w:type w:val="bbPlcHdr"/>
        </w:types>
        <w:behaviors>
          <w:behavior w:val="content"/>
        </w:behaviors>
        <w:guid w:val="{9D80189D-04DC-4996-85F9-81DAFFBB2F92}"/>
      </w:docPartPr>
      <w:docPartBody>
        <w:p w:rsidR="00000000" w:rsidRDefault="00000000">
          <w:pPr>
            <w:pStyle w:val="44839DE7975940D081C68545611C9DAC"/>
          </w:pPr>
          <w:r>
            <w:t>789</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3A"/>
    <w:rsid w:val="0008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B68220D8234A769F8FA67B328378EC">
    <w:name w:val="DCB68220D8234A769F8FA67B328378EC"/>
  </w:style>
  <w:style w:type="paragraph" w:customStyle="1" w:styleId="260FE585F92E45988713C2FD34741A59">
    <w:name w:val="260FE585F92E45988713C2FD34741A59"/>
  </w:style>
  <w:style w:type="paragraph" w:customStyle="1" w:styleId="EA832507999D46CBB42239C4F4149A47">
    <w:name w:val="EA832507999D46CBB42239C4F4149A47"/>
  </w:style>
  <w:style w:type="paragraph" w:customStyle="1" w:styleId="3DF02D33AE0346849149AB89CD5412B4">
    <w:name w:val="3DF02D33AE0346849149AB89CD5412B4"/>
  </w:style>
  <w:style w:type="paragraph" w:customStyle="1" w:styleId="38F2448E8A1949A0B87B19F2C414604A">
    <w:name w:val="38F2448E8A1949A0B87B19F2C414604A"/>
  </w:style>
  <w:style w:type="paragraph" w:customStyle="1" w:styleId="CC06D0417272478D93AE310199E40272">
    <w:name w:val="CC06D0417272478D93AE310199E40272"/>
  </w:style>
  <w:style w:type="paragraph" w:customStyle="1" w:styleId="AF0E10DD32274556BC7193AB6130E320">
    <w:name w:val="AF0E10DD32274556BC7193AB6130E320"/>
  </w:style>
  <w:style w:type="paragraph" w:customStyle="1" w:styleId="C844D7FC044147048CA707E3D1746F60">
    <w:name w:val="C844D7FC044147048CA707E3D1746F60"/>
  </w:style>
  <w:style w:type="paragraph" w:customStyle="1" w:styleId="CA1BF9BAD7E84C56AC195BBE732C28D8">
    <w:name w:val="CA1BF9BAD7E84C56AC195BBE732C28D8"/>
  </w:style>
  <w:style w:type="paragraph" w:customStyle="1" w:styleId="D93CCA4D1C314439A8933AF30DBCE713">
    <w:name w:val="D93CCA4D1C314439A8933AF30DBCE713"/>
  </w:style>
  <w:style w:type="character" w:styleId="Strong">
    <w:name w:val="Strong"/>
    <w:basedOn w:val="DefaultParagraphFont"/>
    <w:uiPriority w:val="22"/>
    <w:qFormat/>
    <w:rPr>
      <w:b/>
      <w:bCs/>
    </w:rPr>
  </w:style>
  <w:style w:type="paragraph" w:customStyle="1" w:styleId="007CFE833AE54A06BC48A7A1373463AB">
    <w:name w:val="007CFE833AE54A06BC48A7A1373463AB"/>
  </w:style>
  <w:style w:type="character" w:styleId="Emphasis">
    <w:name w:val="Emphasis"/>
    <w:basedOn w:val="DefaultParagraphFont"/>
    <w:uiPriority w:val="20"/>
    <w:qFormat/>
    <w:rPr>
      <w:i/>
      <w:iCs/>
    </w:rPr>
  </w:style>
  <w:style w:type="paragraph" w:customStyle="1" w:styleId="E6E49675D57D4F649522644C2552912B">
    <w:name w:val="E6E49675D57D4F649522644C2552912B"/>
  </w:style>
  <w:style w:type="paragraph" w:customStyle="1" w:styleId="DB9FA6F324FF42C1AC76063C60B701B5">
    <w:name w:val="DB9FA6F324FF42C1AC76063C60B701B5"/>
  </w:style>
  <w:style w:type="paragraph" w:customStyle="1" w:styleId="E196CA453A3D4975B05887BA3E0F2751">
    <w:name w:val="E196CA453A3D4975B05887BA3E0F2751"/>
  </w:style>
  <w:style w:type="paragraph" w:customStyle="1" w:styleId="4DACA74CD2C84B6594667C6A4CA8B218">
    <w:name w:val="4DACA74CD2C84B6594667C6A4CA8B218"/>
  </w:style>
  <w:style w:type="character" w:customStyle="1" w:styleId="Heading1Char">
    <w:name w:val="Heading 1 Char"/>
    <w:basedOn w:val="DefaultParagraphFont"/>
    <w:link w:val="Heading1"/>
    <w:uiPriority w:val="9"/>
    <w:rPr>
      <w:rFonts w:eastAsiaTheme="minorHAnsi"/>
      <w:b/>
      <w:bCs/>
    </w:rPr>
  </w:style>
  <w:style w:type="paragraph" w:customStyle="1" w:styleId="034108A220D54F95A556B010A7486EC8">
    <w:name w:val="034108A220D54F95A556B010A7486EC8"/>
  </w:style>
  <w:style w:type="paragraph" w:customStyle="1" w:styleId="64F9F8C91AAB4FD2BD63058EFFC95454">
    <w:name w:val="64F9F8C91AAB4FD2BD63058EFFC95454"/>
  </w:style>
  <w:style w:type="paragraph" w:customStyle="1" w:styleId="20464087A6E34C259C19939F60B2F5CC">
    <w:name w:val="20464087A6E34C259C19939F60B2F5CC"/>
  </w:style>
  <w:style w:type="paragraph" w:customStyle="1" w:styleId="B9C15FAE7D144D10914B2DCBEA732444">
    <w:name w:val="B9C15FAE7D144D10914B2DCBEA732444"/>
  </w:style>
  <w:style w:type="character" w:customStyle="1" w:styleId="Heading3Char">
    <w:name w:val="Heading 3 Char"/>
    <w:basedOn w:val="DefaultParagraphFont"/>
    <w:link w:val="Heading3"/>
    <w:uiPriority w:val="9"/>
    <w:rPr>
      <w:rFonts w:eastAsiaTheme="minorHAnsi"/>
      <w:b/>
      <w:bCs/>
      <w:i/>
      <w:iCs/>
    </w:rPr>
  </w:style>
  <w:style w:type="paragraph" w:customStyle="1" w:styleId="CBB5894C31FD4E239A65301D0C374784">
    <w:name w:val="CBB5894C31FD4E239A65301D0C374784"/>
  </w:style>
  <w:style w:type="paragraph" w:customStyle="1" w:styleId="FB3C7F0E0CBC4F8E8DEB6E347DDDEBB9">
    <w:name w:val="FB3C7F0E0CBC4F8E8DEB6E347DDDEBB9"/>
  </w:style>
  <w:style w:type="character" w:customStyle="1" w:styleId="Heading4Char">
    <w:name w:val="Heading 4 Char"/>
    <w:basedOn w:val="DefaultParagraphFont"/>
    <w:link w:val="Heading4"/>
    <w:uiPriority w:val="9"/>
    <w:rPr>
      <w:rFonts w:eastAsiaTheme="minorHAnsi"/>
      <w:b/>
      <w:bCs/>
    </w:rPr>
  </w:style>
  <w:style w:type="paragraph" w:customStyle="1" w:styleId="08253775026549B58005F57FA6945D0B">
    <w:name w:val="08253775026549B58005F57FA6945D0B"/>
  </w:style>
  <w:style w:type="paragraph" w:customStyle="1" w:styleId="34311BCABCEB45AFA9A54DF1F2B27287">
    <w:name w:val="34311BCABCEB45AFA9A54DF1F2B27287"/>
  </w:style>
  <w:style w:type="paragraph" w:customStyle="1" w:styleId="67566E8681FD488DA3F8356043EBB75E">
    <w:name w:val="67566E8681FD488DA3F8356043EBB75E"/>
  </w:style>
  <w:style w:type="paragraph" w:customStyle="1" w:styleId="F4D70D00A5394D588F7AED7956DD271C">
    <w:name w:val="F4D70D00A5394D588F7AED7956DD271C"/>
  </w:style>
  <w:style w:type="character" w:customStyle="1" w:styleId="Heading5Char">
    <w:name w:val="Heading 5 Char"/>
    <w:basedOn w:val="DefaultParagraphFont"/>
    <w:link w:val="Heading5"/>
    <w:uiPriority w:val="9"/>
    <w:rPr>
      <w:rFonts w:eastAsiaTheme="minorHAnsi"/>
      <w:b/>
      <w:bCs/>
      <w:i/>
      <w:iCs/>
    </w:rPr>
  </w:style>
  <w:style w:type="paragraph" w:customStyle="1" w:styleId="1DBBE568C9D544089623A86941EB48F4">
    <w:name w:val="1DBBE568C9D544089623A86941EB48F4"/>
  </w:style>
  <w:style w:type="paragraph" w:customStyle="1" w:styleId="FBF14E20FC3A43708E251452B2977B46">
    <w:name w:val="FBF14E20FC3A43708E251452B2977B46"/>
  </w:style>
  <w:style w:type="paragraph" w:customStyle="1" w:styleId="A56B1A62B83E4FB19B6E8B4AECE6C8BB">
    <w:name w:val="A56B1A62B83E4FB19B6E8B4AECE6C8BB"/>
  </w:style>
  <w:style w:type="paragraph" w:customStyle="1" w:styleId="42EC6D65631E4F6E9D95792B61824998">
    <w:name w:val="42EC6D65631E4F6E9D95792B61824998"/>
  </w:style>
  <w:style w:type="paragraph" w:customStyle="1" w:styleId="FFC3B9F273334142886432DCB96571F4">
    <w:name w:val="FFC3B9F273334142886432DCB96571F4"/>
  </w:style>
  <w:style w:type="paragraph" w:customStyle="1" w:styleId="1D8108091F2D45829CA025FEC2E80B84">
    <w:name w:val="1D8108091F2D45829CA025FEC2E80B84"/>
  </w:style>
  <w:style w:type="paragraph" w:customStyle="1" w:styleId="2175F92C497940CB89AD810DD4D6CC8C">
    <w:name w:val="2175F92C497940CB89AD810DD4D6CC8C"/>
  </w:style>
  <w:style w:type="paragraph" w:customStyle="1" w:styleId="8A4464F8186444AA8FAC579FA13C9A20">
    <w:name w:val="8A4464F8186444AA8FAC579FA13C9A20"/>
  </w:style>
  <w:style w:type="paragraph" w:customStyle="1" w:styleId="C7A4416F3F61451CA1D8B59F0F26CD94">
    <w:name w:val="C7A4416F3F61451CA1D8B59F0F26CD94"/>
  </w:style>
  <w:style w:type="paragraph" w:customStyle="1" w:styleId="0D2CA70987E04D15A3E9D67D786187F8">
    <w:name w:val="0D2CA70987E04D15A3E9D67D786187F8"/>
  </w:style>
  <w:style w:type="paragraph" w:customStyle="1" w:styleId="428499D3900C4DE88742BA0F5DE312C4">
    <w:name w:val="428499D3900C4DE88742BA0F5DE312C4"/>
  </w:style>
  <w:style w:type="paragraph" w:customStyle="1" w:styleId="C7E856255F9C4F49A17400925D387BD2">
    <w:name w:val="C7E856255F9C4F49A17400925D387BD2"/>
  </w:style>
  <w:style w:type="paragraph" w:customStyle="1" w:styleId="59BEDAFC7629440498E4E32FD0B2528C">
    <w:name w:val="59BEDAFC7629440498E4E32FD0B2528C"/>
  </w:style>
  <w:style w:type="paragraph" w:customStyle="1" w:styleId="7670836457294B50A323CF37A996F903">
    <w:name w:val="7670836457294B50A323CF37A996F903"/>
  </w:style>
  <w:style w:type="paragraph" w:customStyle="1" w:styleId="FB2FB83C891446E487B8A0B560E54EDA">
    <w:name w:val="FB2FB83C891446E487B8A0B560E54EDA"/>
  </w:style>
  <w:style w:type="paragraph" w:customStyle="1" w:styleId="8C3B0E78A269417393D4F72C61CAB742">
    <w:name w:val="8C3B0E78A269417393D4F72C61CAB742"/>
  </w:style>
  <w:style w:type="paragraph" w:customStyle="1" w:styleId="B3F53D9C242A4167B1F71D6546F29EBC">
    <w:name w:val="B3F53D9C242A4167B1F71D6546F29EBC"/>
  </w:style>
  <w:style w:type="paragraph" w:customStyle="1" w:styleId="B580B4D45AD341E281172BDFB7BA2A35">
    <w:name w:val="B580B4D45AD341E281172BDFB7BA2A35"/>
  </w:style>
  <w:style w:type="paragraph" w:customStyle="1" w:styleId="18E279F714F14D91857FDC3FD56211C9">
    <w:name w:val="18E279F714F14D91857FDC3FD56211C9"/>
  </w:style>
  <w:style w:type="paragraph" w:customStyle="1" w:styleId="06CE335DC811440A962FFA26B205FEA1">
    <w:name w:val="06CE335DC811440A962FFA26B205FEA1"/>
  </w:style>
  <w:style w:type="paragraph" w:customStyle="1" w:styleId="AE6B381F14594AC5AFC8BB9D64772BDF">
    <w:name w:val="AE6B381F14594AC5AFC8BB9D64772BDF"/>
  </w:style>
  <w:style w:type="paragraph" w:customStyle="1" w:styleId="0E82954976E5470F8C8299B44932B5B3">
    <w:name w:val="0E82954976E5470F8C8299B44932B5B3"/>
  </w:style>
  <w:style w:type="paragraph" w:customStyle="1" w:styleId="223C8B36558844B7A01FB4E5105C49D5">
    <w:name w:val="223C8B36558844B7A01FB4E5105C49D5"/>
  </w:style>
  <w:style w:type="paragraph" w:customStyle="1" w:styleId="7404E8EAB3384CC884DAFCCE9DECC5B0">
    <w:name w:val="7404E8EAB3384CC884DAFCCE9DECC5B0"/>
  </w:style>
  <w:style w:type="paragraph" w:customStyle="1" w:styleId="DC9007969A9A4549ABCF23C81FFB56C6">
    <w:name w:val="DC9007969A9A4549ABCF23C81FFB56C6"/>
  </w:style>
  <w:style w:type="paragraph" w:customStyle="1" w:styleId="75EDB83E2ECD4108BC3CC86B524652F8">
    <w:name w:val="75EDB83E2ECD4108BC3CC86B524652F8"/>
  </w:style>
  <w:style w:type="paragraph" w:customStyle="1" w:styleId="25CF470BFABD4F8ABA4492AC39CFFF36">
    <w:name w:val="25CF470BFABD4F8ABA4492AC39CFFF36"/>
  </w:style>
  <w:style w:type="paragraph" w:customStyle="1" w:styleId="0D54431B0BE246B9A7B9809D76DEFBD2">
    <w:name w:val="0D54431B0BE246B9A7B9809D76DEFBD2"/>
  </w:style>
  <w:style w:type="paragraph" w:customStyle="1" w:styleId="F694BAAADBE04CD5991F28B96C28E9D6">
    <w:name w:val="F694BAAADBE04CD5991F28B96C28E9D6"/>
  </w:style>
  <w:style w:type="paragraph" w:customStyle="1" w:styleId="F5398EBAAAD14A6ABB9D4C7CA19C0705">
    <w:name w:val="F5398EBAAAD14A6ABB9D4C7CA19C0705"/>
  </w:style>
  <w:style w:type="paragraph" w:customStyle="1" w:styleId="E68DD0CE2FBD483BA9E39EBD14EA77C5">
    <w:name w:val="E68DD0CE2FBD483BA9E39EBD14EA77C5"/>
  </w:style>
  <w:style w:type="paragraph" w:customStyle="1" w:styleId="5C78A2DB2002452387D6595F90BEA5AC">
    <w:name w:val="5C78A2DB2002452387D6595F90BEA5AC"/>
  </w:style>
  <w:style w:type="paragraph" w:customStyle="1" w:styleId="74425645DBFD4C94B60E51809F6FF7AA">
    <w:name w:val="74425645DBFD4C94B60E51809F6FF7AA"/>
  </w:style>
  <w:style w:type="paragraph" w:customStyle="1" w:styleId="25118186934749F093209EBC5A5F64BD">
    <w:name w:val="25118186934749F093209EBC5A5F64BD"/>
  </w:style>
  <w:style w:type="paragraph" w:customStyle="1" w:styleId="9F27477B3CC4447585E792E7DD8D12DB">
    <w:name w:val="9F27477B3CC4447585E792E7DD8D12DB"/>
  </w:style>
  <w:style w:type="paragraph" w:customStyle="1" w:styleId="52E90A7B4BBC4149AE293016EF3C49E3">
    <w:name w:val="52E90A7B4BBC4149AE293016EF3C49E3"/>
  </w:style>
  <w:style w:type="paragraph" w:customStyle="1" w:styleId="1169D78BFB4F4377B5E062CD7DC68897">
    <w:name w:val="1169D78BFB4F4377B5E062CD7DC68897"/>
  </w:style>
  <w:style w:type="paragraph" w:customStyle="1" w:styleId="9F442B4B06274D319CB4545C140C6EBC">
    <w:name w:val="9F442B4B06274D319CB4545C140C6EBC"/>
  </w:style>
  <w:style w:type="paragraph" w:customStyle="1" w:styleId="0A0B6D959868487D918B2A612BC287B2">
    <w:name w:val="0A0B6D959868487D918B2A612BC287B2"/>
  </w:style>
  <w:style w:type="paragraph" w:customStyle="1" w:styleId="41BA305C91AD4E468FCC0E601C048834">
    <w:name w:val="41BA305C91AD4E468FCC0E601C048834"/>
  </w:style>
  <w:style w:type="paragraph" w:customStyle="1" w:styleId="5B83985B095042F9829116594FA3A5E4">
    <w:name w:val="5B83985B095042F9829116594FA3A5E4"/>
  </w:style>
  <w:style w:type="paragraph" w:customStyle="1" w:styleId="C27E1671C3DE4655A7EF578D1A4D0E66">
    <w:name w:val="C27E1671C3DE4655A7EF578D1A4D0E66"/>
  </w:style>
  <w:style w:type="paragraph" w:customStyle="1" w:styleId="3BDEB56B6CDD4C1C8A8D38FA29CCD250">
    <w:name w:val="3BDEB56B6CDD4C1C8A8D38FA29CCD250"/>
  </w:style>
  <w:style w:type="paragraph" w:customStyle="1" w:styleId="2E198C0742044543B529337A3928AC2E">
    <w:name w:val="2E198C0742044543B529337A3928AC2E"/>
  </w:style>
  <w:style w:type="paragraph" w:customStyle="1" w:styleId="2FC2E1E9C95542CB9381F3AAECEC309A">
    <w:name w:val="2FC2E1E9C95542CB9381F3AAECEC309A"/>
  </w:style>
  <w:style w:type="paragraph" w:customStyle="1" w:styleId="195730A9CCD2472883AF2D3C10AA3C31">
    <w:name w:val="195730A9CCD2472883AF2D3C10AA3C31"/>
  </w:style>
  <w:style w:type="paragraph" w:customStyle="1" w:styleId="9ADE2679D9D34B33BB0441A8B34B65C3">
    <w:name w:val="9ADE2679D9D34B33BB0441A8B34B65C3"/>
  </w:style>
  <w:style w:type="paragraph" w:customStyle="1" w:styleId="116938C7DFA14C60825D9EF562A33779">
    <w:name w:val="116938C7DFA14C60825D9EF562A33779"/>
  </w:style>
  <w:style w:type="paragraph" w:customStyle="1" w:styleId="50E34BDB67D541ECBB82C04133154C48">
    <w:name w:val="50E34BDB67D541ECBB82C04133154C48"/>
  </w:style>
  <w:style w:type="paragraph" w:customStyle="1" w:styleId="38D03A9A4C844A5888B38D2B75881D15">
    <w:name w:val="38D03A9A4C844A5888B38D2B75881D15"/>
  </w:style>
  <w:style w:type="paragraph" w:customStyle="1" w:styleId="1D889D253B7A4154AB8E027047F8BDDF">
    <w:name w:val="1D889D253B7A4154AB8E027047F8BDDF"/>
  </w:style>
  <w:style w:type="paragraph" w:customStyle="1" w:styleId="09AB700BB40848E3829FA41ECC0D9B32">
    <w:name w:val="09AB700BB40848E3829FA41ECC0D9B32"/>
  </w:style>
  <w:style w:type="paragraph" w:customStyle="1" w:styleId="E304FC2723E1493B9D19607B19CAB977">
    <w:name w:val="E304FC2723E1493B9D19607B19CAB977"/>
  </w:style>
  <w:style w:type="paragraph" w:customStyle="1" w:styleId="B1E884F59FE84707959E8D3EA885C789">
    <w:name w:val="B1E884F59FE84707959E8D3EA885C789"/>
  </w:style>
  <w:style w:type="paragraph" w:customStyle="1" w:styleId="44839DE7975940D081C68545611C9DAC">
    <w:name w:val="44839DE7975940D081C68545611C9DAC"/>
  </w:style>
  <w:style w:type="paragraph" w:customStyle="1" w:styleId="38E20E477E2F4F1EB97759CBDE43FD0D">
    <w:name w:val="38E20E477E2F4F1EB97759CBDE43FD0D"/>
  </w:style>
  <w:style w:type="paragraph" w:customStyle="1" w:styleId="81F1A0DDAEA545538872D88B85E8F7BC">
    <w:name w:val="81F1A0DDAEA545538872D88B85E8F7BC"/>
  </w:style>
  <w:style w:type="paragraph" w:customStyle="1" w:styleId="F62D127B0E5C4E14BFDC18CC9854860C">
    <w:name w:val="F62D127B0E5C4E14BFDC18CC9854860C"/>
  </w:style>
  <w:style w:type="paragraph" w:customStyle="1" w:styleId="159008D1004F4FFB97EAC9F307573EEB">
    <w:name w:val="159008D1004F4FFB97EAC9F307573EEB"/>
  </w:style>
  <w:style w:type="paragraph" w:customStyle="1" w:styleId="5F5906653C594FB98F137A042FAF7D47">
    <w:name w:val="5F5906653C594FB98F137A042FAF7D47"/>
  </w:style>
  <w:style w:type="paragraph" w:customStyle="1" w:styleId="D7C34BB60EC74F6FAEAA5297E5A8FF6E">
    <w:name w:val="D7C34BB60EC74F6FAEAA5297E5A8FF6E"/>
  </w:style>
  <w:style w:type="paragraph" w:customStyle="1" w:styleId="B43E48FD84F945A7AB1166C5E85093A8">
    <w:name w:val="B43E48FD84F945A7AB1166C5E85093A8"/>
  </w:style>
  <w:style w:type="paragraph" w:customStyle="1" w:styleId="58D9E39F0C654D6E8BD734E2D78B3848">
    <w:name w:val="58D9E39F0C654D6E8BD734E2D78B3848"/>
  </w:style>
  <w:style w:type="character" w:styleId="Hyperlink">
    <w:name w:val="Hyperlink"/>
    <w:basedOn w:val="DefaultParagraphFont"/>
    <w:uiPriority w:val="99"/>
    <w:unhideWhenUsed/>
    <w:rPr>
      <w:color w:val="0563C1" w:themeColor="hyperlink"/>
      <w:u w:val="single"/>
    </w:rPr>
  </w:style>
  <w:style w:type="paragraph" w:customStyle="1" w:styleId="3324458F6178499791C61DEE24DA0E6A">
    <w:name w:val="3324458F6178499791C61DEE24DA0E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{D185BDE7-573C-4B62-93E3-CD0F8E63BC91}tf03982351_win32.dotx</Template>
  <TotalTime>0</TotalTime>
  <Pages>7</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2023-07-30T19:23:00Z</dcterms:created>
  <dcterms:modified xsi:type="dcterms:W3CDTF">2023-07-30T23:20:00Z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